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DF773D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BF4E23" w:rsidP="00F132C7">
            <w:pPr>
              <w:pStyle w:val="Title"/>
            </w:pPr>
            <w:r>
              <w:t>tyrone mcelrath</w:t>
            </w:r>
          </w:p>
          <w:p w:rsidR="00927723" w:rsidRDefault="00BF4E23" w:rsidP="009A7D30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 xml:space="preserve">https://github.com/Tyro10000 </w:t>
            </w:r>
            <w:r>
              <w:t>| Tmcelrat@kent.edu</w:t>
            </w:r>
            <w:r w:rsidR="00927723">
              <w:t> </w:t>
            </w:r>
            <w:r w:rsidR="00560BB9">
              <w:t>| 216</w:t>
            </w:r>
            <w:r>
              <w:t>-333-3958</w:t>
            </w:r>
          </w:p>
        </w:tc>
      </w:tr>
      <w:tr w:rsidR="00927723" w:rsidTr="00DF773D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:rsidR="00927723" w:rsidRDefault="003A4528" w:rsidP="009A7D30">
            <w:r>
              <w:rPr>
                <w:color w:val="000000"/>
                <w:sz w:val="23"/>
                <w:szCs w:val="23"/>
                <w:shd w:val="clear" w:color="auto" w:fill="FFFFFF"/>
              </w:rPr>
              <w:t>I have been intrigued with s</w:t>
            </w:r>
            <w:r w:rsidR="00BF4E23">
              <w:rPr>
                <w:color w:val="000000"/>
                <w:sz w:val="23"/>
                <w:szCs w:val="23"/>
                <w:shd w:val="clear" w:color="auto" w:fill="FFFFFF"/>
              </w:rPr>
              <w:t xml:space="preserve">oftware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Development </w:t>
            </w:r>
            <w:r w:rsidR="00BF4E23">
              <w:rPr>
                <w:color w:val="000000"/>
                <w:sz w:val="23"/>
                <w:szCs w:val="23"/>
                <w:shd w:val="clear" w:color="auto" w:fill="FFFFFF"/>
              </w:rPr>
              <w:t xml:space="preserve">since my 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first video game. I found working with code to be second nature and no longer wish to be the viewer but the builder.</w:t>
            </w:r>
          </w:p>
        </w:tc>
      </w:tr>
      <w:tr w:rsidR="00927723" w:rsidTr="00DF773D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0"/>
              <w:gridCol w:w="2391"/>
              <w:gridCol w:w="2391"/>
            </w:tblGrid>
            <w:tr w:rsidR="00EA68F5" w:rsidTr="00EA68F5">
              <w:tc>
                <w:tcPr>
                  <w:tcW w:w="2390" w:type="dxa"/>
                </w:tcPr>
                <w:p w:rsidR="00EA68F5" w:rsidRDefault="00EA68F5" w:rsidP="00EA68F5">
                  <w:pPr>
                    <w:jc w:val="center"/>
                  </w:pPr>
                  <w:r>
                    <w:t>HTML</w:t>
                  </w:r>
                </w:p>
              </w:tc>
              <w:tc>
                <w:tcPr>
                  <w:tcW w:w="2391" w:type="dxa"/>
                </w:tcPr>
                <w:p w:rsidR="00EA68F5" w:rsidRDefault="00EA68F5" w:rsidP="00EA68F5">
                  <w:pPr>
                    <w:jc w:val="center"/>
                  </w:pPr>
                  <w:r>
                    <w:t>Javascript</w:t>
                  </w:r>
                </w:p>
              </w:tc>
              <w:tc>
                <w:tcPr>
                  <w:tcW w:w="2391" w:type="dxa"/>
                </w:tcPr>
                <w:p w:rsidR="00EA68F5" w:rsidRDefault="00EA68F5" w:rsidP="00EA68F5">
                  <w:pPr>
                    <w:jc w:val="center"/>
                  </w:pPr>
                  <w:r>
                    <w:t>JQuery</w:t>
                  </w:r>
                </w:p>
              </w:tc>
            </w:tr>
            <w:tr w:rsidR="00EA68F5" w:rsidTr="00EA68F5">
              <w:tc>
                <w:tcPr>
                  <w:tcW w:w="2390" w:type="dxa"/>
                </w:tcPr>
                <w:p w:rsidR="00EA68F5" w:rsidRDefault="00EA68F5" w:rsidP="00EA68F5">
                  <w:pPr>
                    <w:jc w:val="center"/>
                  </w:pPr>
                  <w:r>
                    <w:t>PHP/CakePHP</w:t>
                  </w:r>
                </w:p>
              </w:tc>
              <w:tc>
                <w:tcPr>
                  <w:tcW w:w="2391" w:type="dxa"/>
                </w:tcPr>
                <w:p w:rsidR="00EA68F5" w:rsidRDefault="00EA68F5" w:rsidP="00EA68F5">
                  <w:pPr>
                    <w:jc w:val="center"/>
                  </w:pPr>
                  <w:r>
                    <w:t>C#/C++</w:t>
                  </w:r>
                </w:p>
              </w:tc>
              <w:tc>
                <w:tcPr>
                  <w:tcW w:w="2391" w:type="dxa"/>
                </w:tcPr>
                <w:p w:rsidR="00EA68F5" w:rsidRDefault="00EA68F5" w:rsidP="00EA68F5">
                  <w:pPr>
                    <w:jc w:val="center"/>
                  </w:pPr>
                  <w:r>
                    <w:t>SQL</w:t>
                  </w:r>
                </w:p>
              </w:tc>
            </w:tr>
            <w:tr w:rsidR="00EA68F5" w:rsidTr="00EA68F5">
              <w:trPr>
                <w:trHeight w:val="144"/>
              </w:trPr>
              <w:tc>
                <w:tcPr>
                  <w:tcW w:w="2390" w:type="dxa"/>
                </w:tcPr>
                <w:p w:rsidR="00EA68F5" w:rsidRDefault="00EA68F5" w:rsidP="00EA68F5">
                  <w:pPr>
                    <w:jc w:val="center"/>
                  </w:pPr>
                  <w:r>
                    <w:t>MVC</w:t>
                  </w:r>
                </w:p>
              </w:tc>
              <w:tc>
                <w:tcPr>
                  <w:tcW w:w="2391" w:type="dxa"/>
                </w:tcPr>
                <w:p w:rsidR="00EA68F5" w:rsidRDefault="00EA68F5" w:rsidP="00EA68F5">
                  <w:pPr>
                    <w:jc w:val="center"/>
                  </w:pPr>
                  <w:r>
                    <w:t>Bootstrap</w:t>
                  </w:r>
                </w:p>
              </w:tc>
              <w:tc>
                <w:tcPr>
                  <w:tcW w:w="2391" w:type="dxa"/>
                </w:tcPr>
                <w:p w:rsidR="00EA68F5" w:rsidRDefault="003A4528" w:rsidP="00EA68F5">
                  <w:pPr>
                    <w:jc w:val="center"/>
                  </w:pPr>
                  <w:r>
                    <w:t>Version control(Git)</w:t>
                  </w:r>
                </w:p>
              </w:tc>
            </w:tr>
          </w:tbl>
          <w:p w:rsidR="00927723" w:rsidRDefault="00927723" w:rsidP="00EA68F5">
            <w:pPr>
              <w:jc w:val="center"/>
            </w:pPr>
          </w:p>
        </w:tc>
      </w:tr>
      <w:tr w:rsidR="00EA68F5" w:rsidTr="00DF773D">
        <w:tc>
          <w:tcPr>
            <w:tcW w:w="2250" w:type="dxa"/>
          </w:tcPr>
          <w:p w:rsidR="00EA68F5" w:rsidRDefault="00EA68F5" w:rsidP="00EA68F5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EA68F5" w:rsidRDefault="00EA68F5" w:rsidP="00EA68F5">
            <w:pPr>
              <w:pStyle w:val="Heading2"/>
            </w:pPr>
            <w:r>
              <w:rPr>
                <w:rStyle w:val="Strong"/>
              </w:rPr>
              <w:t>Programmer</w:t>
            </w:r>
            <w:r>
              <w:t xml:space="preserve"> avatar Fleet</w:t>
            </w:r>
          </w:p>
          <w:p w:rsidR="00EA68F5" w:rsidRDefault="00EA68F5" w:rsidP="00EA68F5">
            <w:pPr>
              <w:pStyle w:val="Heading3"/>
            </w:pPr>
            <w:r>
              <w:t>2016</w:t>
            </w:r>
          </w:p>
          <w:p w:rsidR="00EA68F5" w:rsidRPr="00EA68F5" w:rsidRDefault="00EA68F5" w:rsidP="00EA68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Helped In the software development cycle of software products</w:t>
            </w:r>
          </w:p>
          <w:p w:rsidR="00EA68F5" w:rsidRPr="00EA68F5" w:rsidRDefault="00EA68F5" w:rsidP="00EA68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Planned new additions to software package</w:t>
            </w:r>
          </w:p>
          <w:p w:rsidR="00EA68F5" w:rsidRDefault="00EA68F5" w:rsidP="00EA68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Developed additional functionality for product.</w:t>
            </w:r>
          </w:p>
          <w:p w:rsidR="00EA68F5" w:rsidRDefault="00EA68F5" w:rsidP="00EA68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6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Assisted with scrum process for developing software product.</w:t>
            </w:r>
          </w:p>
          <w:p w:rsidR="00EA68F5" w:rsidRPr="00EA68F5" w:rsidRDefault="00EA68F5" w:rsidP="00EA68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A68F5" w:rsidRDefault="00560BB9" w:rsidP="00EA68F5">
            <w:pPr>
              <w:pStyle w:val="Heading2"/>
            </w:pPr>
            <w:r>
              <w:rPr>
                <w:rStyle w:val="Strong"/>
              </w:rPr>
              <w:t>Tech support</w:t>
            </w:r>
            <w:r w:rsidR="00EA68F5">
              <w:t xml:space="preserve"> </w:t>
            </w:r>
            <w:r>
              <w:t>Kent State University</w:t>
            </w:r>
          </w:p>
          <w:p w:rsidR="00EA68F5" w:rsidRDefault="00560BB9" w:rsidP="00560BB9">
            <w:pPr>
              <w:pStyle w:val="Heading3"/>
            </w:pPr>
            <w:r>
              <w:t>2015-2017</w:t>
            </w:r>
          </w:p>
          <w:p w:rsidR="00560BB9" w:rsidRPr="00560BB9" w:rsidRDefault="00560BB9" w:rsidP="00560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Troubleshot small software and hardware problems, reset user’s accounts.</w:t>
            </w:r>
          </w:p>
          <w:p w:rsidR="00560BB9" w:rsidRPr="00560BB9" w:rsidRDefault="00560BB9" w:rsidP="00560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Provided blackboard learn support to students</w:t>
            </w:r>
          </w:p>
          <w:p w:rsidR="00560BB9" w:rsidRDefault="00560BB9" w:rsidP="00560B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Helped user’s university software issues.</w:t>
            </w:r>
          </w:p>
          <w:p w:rsidR="00EA68F5" w:rsidRDefault="00560BB9" w:rsidP="00DF77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60B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Answered General questions about campus and events</w:t>
            </w:r>
          </w:p>
          <w:p w:rsidR="003A4528" w:rsidRDefault="003A4528" w:rsidP="00DF77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A4528" w:rsidRDefault="008318AB" w:rsidP="003A4528">
            <w:pPr>
              <w:pStyle w:val="Heading2"/>
            </w:pPr>
            <w:r>
              <w:rPr>
                <w:rStyle w:val="Strong"/>
              </w:rPr>
              <w:t>IS SERVER team</w:t>
            </w:r>
            <w:bookmarkStart w:id="0" w:name="_GoBack"/>
            <w:bookmarkEnd w:id="0"/>
            <w:r w:rsidR="003A4528">
              <w:t xml:space="preserve"> Kent State University</w:t>
            </w:r>
          </w:p>
          <w:p w:rsidR="003A4528" w:rsidRDefault="003A4528" w:rsidP="003A4528">
            <w:pPr>
              <w:pStyle w:val="Heading3"/>
            </w:pPr>
            <w:r>
              <w:t>2017+</w:t>
            </w:r>
          </w:p>
          <w:p w:rsidR="003A4528" w:rsidRPr="00560BB9" w:rsidRDefault="003A4528" w:rsidP="003A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Installed OS on machines via disk and USB Stick</w:t>
            </w:r>
          </w:p>
          <w:p w:rsidR="003A4528" w:rsidRDefault="003A4528" w:rsidP="003A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into new networking and admirative software</w:t>
            </w:r>
          </w:p>
          <w:p w:rsidR="003A4528" w:rsidRDefault="003A4528" w:rsidP="003A452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 of systems</w:t>
            </w:r>
          </w:p>
          <w:p w:rsidR="003A4528" w:rsidRPr="00DF773D" w:rsidRDefault="003A4528" w:rsidP="00DF77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68F5" w:rsidTr="00DF773D">
        <w:tc>
          <w:tcPr>
            <w:tcW w:w="2250" w:type="dxa"/>
          </w:tcPr>
          <w:p w:rsidR="00EA68F5" w:rsidRDefault="00EA68F5" w:rsidP="00EA68F5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EA68F5" w:rsidRDefault="00560BB9" w:rsidP="00EA68F5">
            <w:pPr>
              <w:pStyle w:val="Heading2"/>
            </w:pPr>
            <w:r>
              <w:rPr>
                <w:rStyle w:val="Strong"/>
              </w:rPr>
              <w:t>Kent State University</w:t>
            </w:r>
            <w:r>
              <w:t xml:space="preserve"> KENT, OHIO</w:t>
            </w:r>
          </w:p>
          <w:p w:rsidR="00EA68F5" w:rsidRDefault="00560BB9" w:rsidP="00EA68F5">
            <w:pPr>
              <w:pStyle w:val="Heading3"/>
            </w:pPr>
            <w:r>
              <w:t>Computer science</w:t>
            </w:r>
          </w:p>
          <w:p w:rsidR="00DF773D" w:rsidRDefault="00DF773D" w:rsidP="00EA68F5">
            <w:r>
              <w:t>GPA 3.1</w:t>
            </w:r>
            <w:r w:rsidR="008318AB">
              <w:t>|Deans List</w:t>
            </w:r>
          </w:p>
        </w:tc>
      </w:tr>
      <w:tr w:rsidR="00DF773D" w:rsidTr="00DF773D">
        <w:tc>
          <w:tcPr>
            <w:tcW w:w="2250" w:type="dxa"/>
          </w:tcPr>
          <w:p w:rsidR="00DF773D" w:rsidRDefault="00DF773D" w:rsidP="00EA68F5">
            <w:pPr>
              <w:pStyle w:val="Heading1"/>
            </w:pPr>
            <w:r>
              <w:t>Leadership</w:t>
            </w:r>
          </w:p>
        </w:tc>
        <w:tc>
          <w:tcPr>
            <w:tcW w:w="7470" w:type="dxa"/>
          </w:tcPr>
          <w:p w:rsidR="00DF773D" w:rsidRDefault="00DF773D" w:rsidP="00EA68F5">
            <w:r w:rsidRPr="004D1093">
              <w:rPr>
                <w:b/>
              </w:rPr>
              <w:t>President of Stem Scholars</w:t>
            </w:r>
            <w:r>
              <w:t xml:space="preserve"> </w:t>
            </w:r>
            <w:r w:rsidRPr="00DF773D">
              <w:rPr>
                <w:color w:val="595959" w:themeColor="text1" w:themeTint="A6"/>
              </w:rPr>
              <w:t>2015-2017</w:t>
            </w:r>
          </w:p>
          <w:p w:rsidR="00DF773D" w:rsidRDefault="00DF773D" w:rsidP="00EA68F5">
            <w:r w:rsidRPr="004D1093">
              <w:rPr>
                <w:b/>
              </w:rPr>
              <w:t>Robotics team</w:t>
            </w:r>
            <w:r>
              <w:t xml:space="preserve"> </w:t>
            </w:r>
            <w:r w:rsidRPr="00DF773D">
              <w:rPr>
                <w:color w:val="595959" w:themeColor="text1" w:themeTint="A6"/>
              </w:rPr>
              <w:t>2010-2013</w:t>
            </w:r>
          </w:p>
        </w:tc>
      </w:tr>
      <w:tr w:rsidR="00DF773D" w:rsidTr="00DF773D">
        <w:tc>
          <w:tcPr>
            <w:tcW w:w="2250" w:type="dxa"/>
          </w:tcPr>
          <w:p w:rsidR="00DF773D" w:rsidRDefault="00DF773D" w:rsidP="00EA68F5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7470" w:type="dxa"/>
          </w:tcPr>
          <w:p w:rsidR="00DF773D" w:rsidRDefault="004D1093" w:rsidP="00EA68F5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Nicolas Zevchek</w:t>
            </w:r>
          </w:p>
          <w:p w:rsidR="00DF773D" w:rsidRDefault="004D1093" w:rsidP="00EA68F5">
            <w:pPr>
              <w:pStyle w:val="Heading3"/>
            </w:pPr>
            <w:r>
              <w:t>Kent State University</w:t>
            </w:r>
          </w:p>
          <w:p w:rsidR="00DF773D" w:rsidRDefault="004D1093" w:rsidP="00EA68F5">
            <w:r>
              <w:t>330-672-0041</w:t>
            </w:r>
          </w:p>
        </w:tc>
      </w:tr>
      <w:tr w:rsidR="004D1093" w:rsidTr="00DF773D">
        <w:tc>
          <w:tcPr>
            <w:tcW w:w="2250" w:type="dxa"/>
          </w:tcPr>
          <w:p w:rsidR="004D1093" w:rsidRDefault="004D1093" w:rsidP="00EA68F5">
            <w:pPr>
              <w:pStyle w:val="Heading1"/>
            </w:pPr>
          </w:p>
        </w:tc>
        <w:tc>
          <w:tcPr>
            <w:tcW w:w="7470" w:type="dxa"/>
          </w:tcPr>
          <w:p w:rsidR="004D1093" w:rsidRDefault="004D1093" w:rsidP="00EA68F5"/>
        </w:tc>
      </w:tr>
    </w:tbl>
    <w:p w:rsidR="002C74C0" w:rsidRDefault="00CB36DE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6DE" w:rsidRDefault="00CB36DE" w:rsidP="00927723">
      <w:pPr>
        <w:spacing w:after="0" w:line="240" w:lineRule="auto"/>
      </w:pPr>
      <w:r>
        <w:separator/>
      </w:r>
    </w:p>
  </w:endnote>
  <w:endnote w:type="continuationSeparator" w:id="0">
    <w:p w:rsidR="00CB36DE" w:rsidRDefault="00CB36DE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318A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6DE" w:rsidRDefault="00CB36DE" w:rsidP="00927723">
      <w:pPr>
        <w:spacing w:after="0" w:line="240" w:lineRule="auto"/>
      </w:pPr>
      <w:r>
        <w:separator/>
      </w:r>
    </w:p>
  </w:footnote>
  <w:footnote w:type="continuationSeparator" w:id="0">
    <w:p w:rsidR="00CB36DE" w:rsidRDefault="00CB36DE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87D5E"/>
    <w:multiLevelType w:val="hybridMultilevel"/>
    <w:tmpl w:val="B37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8498B"/>
    <w:multiLevelType w:val="multilevel"/>
    <w:tmpl w:val="397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31AAB"/>
    <w:multiLevelType w:val="multilevel"/>
    <w:tmpl w:val="884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23"/>
    <w:rsid w:val="00047328"/>
    <w:rsid w:val="00293B83"/>
    <w:rsid w:val="003A4528"/>
    <w:rsid w:val="004D1093"/>
    <w:rsid w:val="00560BB9"/>
    <w:rsid w:val="006A3CE7"/>
    <w:rsid w:val="007E0758"/>
    <w:rsid w:val="008318AB"/>
    <w:rsid w:val="00927723"/>
    <w:rsid w:val="00B50C46"/>
    <w:rsid w:val="00BF4E23"/>
    <w:rsid w:val="00CB36DE"/>
    <w:rsid w:val="00DF773D"/>
    <w:rsid w:val="00EA68F5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2C0B"/>
  <w15:chartTrackingRefBased/>
  <w15:docId w15:val="{39EA7974-54F4-4671-BCD4-7B82C152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TableGrid">
    <w:name w:val="Table Grid"/>
    <w:basedOn w:val="TableNormal"/>
    <w:uiPriority w:val="39"/>
    <w:rsid w:val="00EA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el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76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mcelrath</dc:creator>
  <cp:keywords/>
  <dc:description/>
  <cp:lastModifiedBy>Tyrone McElrath</cp:lastModifiedBy>
  <cp:revision>5</cp:revision>
  <dcterms:created xsi:type="dcterms:W3CDTF">2017-02-12T00:46:00Z</dcterms:created>
  <dcterms:modified xsi:type="dcterms:W3CDTF">2017-02-20T16:08:00Z</dcterms:modified>
</cp:coreProperties>
</file>